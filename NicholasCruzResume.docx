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6"/>
        <w:gridCol w:w="546"/>
        <w:gridCol w:w="622"/>
        <w:gridCol w:w="391"/>
        <w:gridCol w:w="3543"/>
      </w:tblGrid>
      <w:tr w:rsidR="00373FC8" w:rsidRPr="00162614" w14:paraId="06B095FE" w14:textId="77777777" w:rsidTr="003A66CD">
        <w:trPr>
          <w:trHeight w:val="559"/>
        </w:trPr>
        <w:tc>
          <w:tcPr>
            <w:tcW w:w="4586" w:type="dxa"/>
            <w:vMerge w:val="restart"/>
          </w:tcPr>
          <w:p w14:paraId="1E81BB37" w14:textId="53551471" w:rsidR="00CB1D3C" w:rsidRPr="00162614" w:rsidRDefault="00FA785E" w:rsidP="00D8505D">
            <w:pPr>
              <w:pStyle w:val="Title"/>
            </w:pPr>
            <w:r>
              <w:t>Nicholas</w:t>
            </w:r>
          </w:p>
          <w:p w14:paraId="71F7F2E3" w14:textId="2EB59E4C" w:rsidR="00CB1D3C" w:rsidRPr="00162614" w:rsidRDefault="00FA785E" w:rsidP="00D8505D">
            <w:pPr>
              <w:pStyle w:val="Subtitle"/>
            </w:pPr>
            <w:r>
              <w:t>Cruz</w:t>
            </w:r>
          </w:p>
        </w:tc>
        <w:tc>
          <w:tcPr>
            <w:tcW w:w="546" w:type="dxa"/>
          </w:tcPr>
          <w:p w14:paraId="502DDA5C" w14:textId="77777777" w:rsidR="00CB1D3C" w:rsidRPr="00162614" w:rsidRDefault="00CB1D3C"/>
        </w:tc>
        <w:tc>
          <w:tcPr>
            <w:tcW w:w="622" w:type="dxa"/>
          </w:tcPr>
          <w:p w14:paraId="0A1EEAD8" w14:textId="77777777" w:rsidR="00CB1D3C" w:rsidRPr="00162614" w:rsidRDefault="00CB1D3C"/>
        </w:tc>
        <w:tc>
          <w:tcPr>
            <w:tcW w:w="3934" w:type="dxa"/>
            <w:gridSpan w:val="2"/>
            <w:tcBorders>
              <w:bottom w:val="single" w:sz="4" w:space="0" w:color="3A8C95" w:themeColor="accent5" w:themeShade="80"/>
            </w:tcBorders>
          </w:tcPr>
          <w:p w14:paraId="5F2417C4" w14:textId="25132FCC" w:rsidR="00CB1D3C" w:rsidRPr="00162614" w:rsidRDefault="00FA785E" w:rsidP="006C0673">
            <w:pPr>
              <w:pStyle w:val="Heading3"/>
            </w:pPr>
            <w:r>
              <w:t>Senior Student</w:t>
            </w:r>
          </w:p>
        </w:tc>
      </w:tr>
      <w:tr w:rsidR="00025D23" w:rsidRPr="00162614" w14:paraId="0069E2C3" w14:textId="77777777" w:rsidTr="003A66CD">
        <w:trPr>
          <w:trHeight w:val="558"/>
        </w:trPr>
        <w:tc>
          <w:tcPr>
            <w:tcW w:w="4586" w:type="dxa"/>
            <w:vMerge/>
          </w:tcPr>
          <w:p w14:paraId="3F76F84E" w14:textId="77777777" w:rsidR="00CB1D3C" w:rsidRPr="00162614" w:rsidRDefault="00CB1D3C" w:rsidP="003E7783">
            <w:pPr>
              <w:pStyle w:val="Heading1"/>
              <w:ind w:left="-113"/>
            </w:pPr>
          </w:p>
        </w:tc>
        <w:tc>
          <w:tcPr>
            <w:tcW w:w="546" w:type="dxa"/>
          </w:tcPr>
          <w:p w14:paraId="5220A9AB" w14:textId="77777777" w:rsidR="00CB1D3C" w:rsidRPr="00162614" w:rsidRDefault="00CB1D3C"/>
        </w:tc>
        <w:tc>
          <w:tcPr>
            <w:tcW w:w="622" w:type="dxa"/>
          </w:tcPr>
          <w:p w14:paraId="4A19DD16" w14:textId="77777777" w:rsidR="00CB1D3C" w:rsidRPr="00162614" w:rsidRDefault="00CB1D3C"/>
        </w:tc>
        <w:tc>
          <w:tcPr>
            <w:tcW w:w="3934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D437845" w14:textId="107B1587" w:rsidR="00CB1D3C" w:rsidRPr="00162614" w:rsidRDefault="00FA785E" w:rsidP="005E0657">
            <w:pPr>
              <w:pStyle w:val="Heading4"/>
            </w:pPr>
            <w:r>
              <w:t>Redmond High School</w:t>
            </w:r>
          </w:p>
        </w:tc>
      </w:tr>
      <w:tr w:rsidR="00025D23" w:rsidRPr="00162614" w14:paraId="2B24E984" w14:textId="77777777" w:rsidTr="003A66CD">
        <w:trPr>
          <w:trHeight w:val="1191"/>
        </w:trPr>
        <w:tc>
          <w:tcPr>
            <w:tcW w:w="4586" w:type="dxa"/>
            <w:vMerge/>
          </w:tcPr>
          <w:p w14:paraId="792CF155" w14:textId="77777777" w:rsidR="00CB1D3C" w:rsidRDefault="00CB1D3C" w:rsidP="003E7783">
            <w:pPr>
              <w:pStyle w:val="Heading1"/>
              <w:ind w:left="-113"/>
            </w:pPr>
          </w:p>
        </w:tc>
        <w:tc>
          <w:tcPr>
            <w:tcW w:w="546" w:type="dxa"/>
          </w:tcPr>
          <w:p w14:paraId="4C33474F" w14:textId="77777777" w:rsidR="00CB1D3C" w:rsidRDefault="00CB1D3C"/>
        </w:tc>
        <w:tc>
          <w:tcPr>
            <w:tcW w:w="622" w:type="dxa"/>
          </w:tcPr>
          <w:p w14:paraId="66438C78" w14:textId="77777777" w:rsidR="00CB1D3C" w:rsidRDefault="00CB1D3C"/>
        </w:tc>
        <w:tc>
          <w:tcPr>
            <w:tcW w:w="3934" w:type="dxa"/>
            <w:gridSpan w:val="2"/>
            <w:tcBorders>
              <w:top w:val="single" w:sz="4" w:space="0" w:color="3A8C95" w:themeColor="accent5" w:themeShade="80"/>
            </w:tcBorders>
          </w:tcPr>
          <w:p w14:paraId="4870D194" w14:textId="17AA1960" w:rsidR="00CB1D3C" w:rsidRPr="00FA785E" w:rsidRDefault="00FA785E" w:rsidP="008D4A99">
            <w:pPr>
              <w:pStyle w:val="Heading5"/>
              <w:rPr>
                <w:color w:val="F2F2F2" w:themeColor="background1" w:themeShade="F2"/>
              </w:rPr>
            </w:pPr>
            <w:r w:rsidRPr="00FA785E">
              <w:rPr>
                <w:color w:val="FFFFFF" w:themeColor="background1"/>
              </w:rPr>
              <w:t>Redmond</w:t>
            </w:r>
            <w:r>
              <w:rPr>
                <w:color w:val="FFFFFF" w:themeColor="background1"/>
              </w:rPr>
              <w:t>,</w:t>
            </w:r>
            <w:r w:rsidRPr="00FA785E">
              <w:rPr>
                <w:color w:val="FFFFFF" w:themeColor="background1"/>
              </w:rPr>
              <w:t xml:space="preserve"> Washington</w:t>
            </w:r>
          </w:p>
        </w:tc>
      </w:tr>
      <w:tr w:rsidR="00025D23" w:rsidRPr="00162614" w14:paraId="336F8E59" w14:textId="77777777" w:rsidTr="003A66CD">
        <w:trPr>
          <w:trHeight w:val="850"/>
        </w:trPr>
        <w:tc>
          <w:tcPr>
            <w:tcW w:w="4586" w:type="dxa"/>
            <w:vAlign w:val="center"/>
          </w:tcPr>
          <w:p w14:paraId="421F431F" w14:textId="77777777" w:rsidR="00CB1D3C" w:rsidRDefault="00000000" w:rsidP="00D8505D">
            <w:pPr>
              <w:pStyle w:val="Heading1"/>
            </w:pPr>
            <w:sdt>
              <w:sdtPr>
                <w:id w:val="-1357266435"/>
                <w:placeholder>
                  <w:docPart w:val="53B6ABB833CF4CCEB46D59A6B77B7CFA"/>
                </w:placeholder>
                <w:temporary/>
                <w:showingPlcHdr/>
                <w15:appearance w15:val="hidden"/>
              </w:sdtPr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546" w:type="dxa"/>
          </w:tcPr>
          <w:p w14:paraId="445ED1C1" w14:textId="77777777" w:rsidR="00CB1D3C" w:rsidRDefault="00CB1D3C"/>
        </w:tc>
        <w:tc>
          <w:tcPr>
            <w:tcW w:w="622" w:type="dxa"/>
          </w:tcPr>
          <w:p w14:paraId="04A1BC9F" w14:textId="77777777" w:rsidR="00CB1D3C" w:rsidRDefault="00CB1D3C"/>
        </w:tc>
        <w:tc>
          <w:tcPr>
            <w:tcW w:w="3934" w:type="dxa"/>
            <w:gridSpan w:val="2"/>
            <w:vAlign w:val="center"/>
          </w:tcPr>
          <w:p w14:paraId="4BCDDBA1" w14:textId="77777777" w:rsidR="00CB1D3C" w:rsidRPr="00C45D7E" w:rsidRDefault="00000000" w:rsidP="00D8505D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17490B12042548969312F0E51698DBE3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CONTACT</w:t>
                </w:r>
              </w:sdtContent>
            </w:sdt>
          </w:p>
        </w:tc>
      </w:tr>
      <w:tr w:rsidR="00E35010" w:rsidRPr="00162614" w14:paraId="5063BB9D" w14:textId="77777777" w:rsidTr="003A66CD">
        <w:trPr>
          <w:trHeight w:val="639"/>
        </w:trPr>
        <w:tc>
          <w:tcPr>
            <w:tcW w:w="4586" w:type="dxa"/>
            <w:vMerge w:val="restart"/>
            <w:vAlign w:val="center"/>
          </w:tcPr>
          <w:p w14:paraId="7ED1A445" w14:textId="13D39D1E" w:rsidR="00207248" w:rsidRDefault="00FD3608" w:rsidP="008D4A99">
            <w:r>
              <w:t>Results-oriented, f</w:t>
            </w:r>
            <w:r w:rsidR="00686DA5">
              <w:t>lexible</w:t>
            </w:r>
            <w:r w:rsidR="00293D0F">
              <w:t>,</w:t>
            </w:r>
            <w:r w:rsidR="00686DA5">
              <w:t xml:space="preserve"> and outgoing </w:t>
            </w:r>
            <w:r w:rsidR="00C74F59">
              <w:t xml:space="preserve">senior </w:t>
            </w:r>
            <w:r w:rsidR="00AB7132">
              <w:t xml:space="preserve">high school </w:t>
            </w:r>
            <w:r w:rsidR="00C74F59">
              <w:t>s</w:t>
            </w:r>
            <w:r w:rsidR="00977D8C">
              <w:t>tudent</w:t>
            </w:r>
            <w:r w:rsidR="00293D0F">
              <w:t xml:space="preserve"> w</w:t>
            </w:r>
            <w:r w:rsidR="001D4F45">
              <w:t xml:space="preserve">ith </w:t>
            </w:r>
            <w:r w:rsidR="007F49B7">
              <w:t>a</w:t>
            </w:r>
            <w:r w:rsidR="0072042E">
              <w:t xml:space="preserve"> cumulative</w:t>
            </w:r>
            <w:r w:rsidR="001D4F45">
              <w:t xml:space="preserve"> </w:t>
            </w:r>
            <w:r w:rsidR="007F49B7">
              <w:t>GPA of 3.8</w:t>
            </w:r>
            <w:r w:rsidR="008A362E">
              <w:t>5</w:t>
            </w:r>
            <w:r w:rsidR="007C5C66">
              <w:t xml:space="preserve"> and eager to </w:t>
            </w:r>
            <w:r w:rsidR="00705586">
              <w:t>continue learning</w:t>
            </w:r>
            <w:r w:rsidR="007C5C66">
              <w:t xml:space="preserve"> </w:t>
            </w:r>
            <w:r w:rsidR="00705586">
              <w:t>new things.</w:t>
            </w:r>
          </w:p>
          <w:p w14:paraId="59B4C485" w14:textId="1A7DACB0" w:rsidR="008D4A99" w:rsidRPr="000F3FE2" w:rsidRDefault="002D5D5D" w:rsidP="008D4A99">
            <w:r>
              <w:t>Proficient</w:t>
            </w:r>
            <w:r w:rsidR="00AA13AE">
              <w:t xml:space="preserve"> in Spanish</w:t>
            </w:r>
            <w:r w:rsidR="00293D0F">
              <w:t xml:space="preserve"> </w:t>
            </w:r>
            <w:r w:rsidR="00303FCF">
              <w:t xml:space="preserve">and </w:t>
            </w:r>
            <w:r w:rsidR="00DD52D7">
              <w:t xml:space="preserve">advanced in </w:t>
            </w:r>
            <w:r w:rsidR="00AA13AE">
              <w:t>French</w:t>
            </w:r>
            <w:r w:rsidR="0098017F">
              <w:t>.</w:t>
            </w:r>
            <w:r w:rsidR="00293D0F">
              <w:t xml:space="preserve"> Experience </w:t>
            </w:r>
            <w:r w:rsidR="00532461">
              <w:t>coding in multiple languages.</w:t>
            </w:r>
          </w:p>
        </w:tc>
        <w:tc>
          <w:tcPr>
            <w:tcW w:w="546" w:type="dxa"/>
            <w:vMerge w:val="restart"/>
          </w:tcPr>
          <w:p w14:paraId="06E41A81" w14:textId="77777777" w:rsidR="008D4A99" w:rsidRDefault="008D4A99"/>
        </w:tc>
        <w:tc>
          <w:tcPr>
            <w:tcW w:w="622" w:type="dxa"/>
            <w:vMerge w:val="restart"/>
            <w:vAlign w:val="center"/>
          </w:tcPr>
          <w:p w14:paraId="77D987D3" w14:textId="77777777" w:rsidR="008D4A99" w:rsidRDefault="008D4A99"/>
        </w:tc>
        <w:tc>
          <w:tcPr>
            <w:tcW w:w="391" w:type="dxa"/>
            <w:vAlign w:val="center"/>
          </w:tcPr>
          <w:p w14:paraId="6F3C95FF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7824122F" wp14:editId="1ADA8D7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vAlign w:val="center"/>
          </w:tcPr>
          <w:p w14:paraId="02534AA8" w14:textId="7F866DC0" w:rsidR="008D4A99" w:rsidRPr="008D4A99" w:rsidRDefault="00FA785E" w:rsidP="00E270D1">
            <w:pPr>
              <w:pStyle w:val="Contact1"/>
            </w:pPr>
            <w:r>
              <w:t>425-229-7465</w:t>
            </w:r>
          </w:p>
        </w:tc>
      </w:tr>
      <w:tr w:rsidR="00E35010" w:rsidRPr="00162614" w14:paraId="7091DF03" w14:textId="77777777" w:rsidTr="003A66CD">
        <w:trPr>
          <w:trHeight w:val="637"/>
        </w:trPr>
        <w:tc>
          <w:tcPr>
            <w:tcW w:w="4586" w:type="dxa"/>
            <w:vMerge/>
            <w:vAlign w:val="center"/>
          </w:tcPr>
          <w:p w14:paraId="1D2152CD" w14:textId="77777777" w:rsidR="008D4A99" w:rsidRPr="000F3FE2" w:rsidRDefault="008D4A99" w:rsidP="008D4A99"/>
        </w:tc>
        <w:tc>
          <w:tcPr>
            <w:tcW w:w="546" w:type="dxa"/>
            <w:vMerge/>
          </w:tcPr>
          <w:p w14:paraId="22724802" w14:textId="77777777" w:rsidR="008D4A99" w:rsidRDefault="008D4A99"/>
        </w:tc>
        <w:tc>
          <w:tcPr>
            <w:tcW w:w="622" w:type="dxa"/>
            <w:vMerge/>
            <w:vAlign w:val="center"/>
          </w:tcPr>
          <w:p w14:paraId="15413DC9" w14:textId="77777777" w:rsidR="008D4A99" w:rsidRDefault="008D4A99"/>
        </w:tc>
        <w:tc>
          <w:tcPr>
            <w:tcW w:w="391" w:type="dxa"/>
            <w:vAlign w:val="center"/>
          </w:tcPr>
          <w:p w14:paraId="02EBFF52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4D72A3FD" wp14:editId="420A07DD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vAlign w:val="center"/>
          </w:tcPr>
          <w:p w14:paraId="32AEA237" w14:textId="02BFECCB" w:rsidR="008D4A99" w:rsidRPr="008D4A99" w:rsidRDefault="00000000" w:rsidP="00025D23">
            <w:pPr>
              <w:pStyle w:val="Contact1"/>
            </w:pPr>
            <w:hyperlink r:id="rId14" w:history="1">
              <w:r w:rsidR="00FA785E" w:rsidRPr="00E66772">
                <w:rPr>
                  <w:rStyle w:val="Hyperlink"/>
                </w:rPr>
                <w:t>nicholas.cruz@outlook.com</w:t>
              </w:r>
            </w:hyperlink>
          </w:p>
        </w:tc>
      </w:tr>
      <w:tr w:rsidR="003A66CD" w:rsidRPr="00162614" w14:paraId="6B33C9FF" w14:textId="77777777" w:rsidTr="003A66CD">
        <w:trPr>
          <w:gridAfter w:val="2"/>
          <w:wAfter w:w="3934" w:type="dxa"/>
          <w:trHeight w:val="637"/>
        </w:trPr>
        <w:tc>
          <w:tcPr>
            <w:tcW w:w="4586" w:type="dxa"/>
            <w:vMerge/>
            <w:vAlign w:val="center"/>
          </w:tcPr>
          <w:p w14:paraId="27256E6D" w14:textId="77777777" w:rsidR="003A66CD" w:rsidRPr="000F3FE2" w:rsidRDefault="003A66CD" w:rsidP="008D4A99"/>
        </w:tc>
        <w:tc>
          <w:tcPr>
            <w:tcW w:w="546" w:type="dxa"/>
            <w:vMerge/>
          </w:tcPr>
          <w:p w14:paraId="620A1AA5" w14:textId="77777777" w:rsidR="003A66CD" w:rsidRDefault="003A66CD"/>
        </w:tc>
        <w:tc>
          <w:tcPr>
            <w:tcW w:w="622" w:type="dxa"/>
            <w:vMerge/>
            <w:vAlign w:val="center"/>
          </w:tcPr>
          <w:p w14:paraId="38AD1DFC" w14:textId="77777777" w:rsidR="003A66CD" w:rsidRDefault="003A66CD"/>
        </w:tc>
      </w:tr>
      <w:tr w:rsidR="00E35010" w:rsidRPr="00162614" w14:paraId="1D87D319" w14:textId="77777777" w:rsidTr="003A66CD">
        <w:trPr>
          <w:trHeight w:val="637"/>
        </w:trPr>
        <w:tc>
          <w:tcPr>
            <w:tcW w:w="4586" w:type="dxa"/>
            <w:vMerge/>
            <w:vAlign w:val="center"/>
          </w:tcPr>
          <w:p w14:paraId="3CD93B3D" w14:textId="77777777" w:rsidR="008D4A99" w:rsidRPr="000F3FE2" w:rsidRDefault="008D4A99" w:rsidP="008D4A99"/>
        </w:tc>
        <w:tc>
          <w:tcPr>
            <w:tcW w:w="546" w:type="dxa"/>
            <w:vMerge/>
          </w:tcPr>
          <w:p w14:paraId="74C279E2" w14:textId="77777777" w:rsidR="008D4A99" w:rsidRDefault="008D4A99"/>
        </w:tc>
        <w:tc>
          <w:tcPr>
            <w:tcW w:w="622" w:type="dxa"/>
            <w:vMerge/>
            <w:vAlign w:val="center"/>
          </w:tcPr>
          <w:p w14:paraId="63CAD46D" w14:textId="77777777" w:rsidR="008D4A99" w:rsidRDefault="008D4A99"/>
        </w:tc>
        <w:tc>
          <w:tcPr>
            <w:tcW w:w="391" w:type="dxa"/>
            <w:vAlign w:val="center"/>
          </w:tcPr>
          <w:p w14:paraId="77444737" w14:textId="5BC65318" w:rsidR="008D4A99" w:rsidRPr="008D4A99" w:rsidRDefault="008D4A99" w:rsidP="00E270D1"/>
        </w:tc>
        <w:tc>
          <w:tcPr>
            <w:tcW w:w="3543" w:type="dxa"/>
            <w:vAlign w:val="center"/>
          </w:tcPr>
          <w:p w14:paraId="116CFF38" w14:textId="547D08C5" w:rsidR="008D4A99" w:rsidRPr="008D4A99" w:rsidRDefault="008D4A99" w:rsidP="00025D23">
            <w:pPr>
              <w:pStyle w:val="Contact2"/>
            </w:pPr>
          </w:p>
        </w:tc>
      </w:tr>
      <w:tr w:rsidR="00025D23" w14:paraId="3DA538FF" w14:textId="77777777" w:rsidTr="003A66CD">
        <w:trPr>
          <w:trHeight w:val="964"/>
        </w:trPr>
        <w:tc>
          <w:tcPr>
            <w:tcW w:w="4586" w:type="dxa"/>
            <w:vAlign w:val="center"/>
          </w:tcPr>
          <w:p w14:paraId="7EBA320E" w14:textId="77777777" w:rsidR="00CB1D3C" w:rsidRDefault="00000000" w:rsidP="00D8505D">
            <w:pPr>
              <w:pStyle w:val="Heading1"/>
            </w:pPr>
            <w:sdt>
              <w:sdtPr>
                <w:id w:val="2070454609"/>
                <w:placeholder>
                  <w:docPart w:val="74A3604B83524FB5BF7CF7E9E9FFFD82"/>
                </w:placeholder>
                <w:temporary/>
                <w:showingPlcHdr/>
                <w15:appearance w15:val="hidden"/>
              </w:sdtPr>
              <w:sdtContent>
                <w:r w:rsidR="00C45D7E">
                  <w:t>EXPERIENCE</w:t>
                </w:r>
              </w:sdtContent>
            </w:sdt>
          </w:p>
        </w:tc>
        <w:tc>
          <w:tcPr>
            <w:tcW w:w="546" w:type="dxa"/>
          </w:tcPr>
          <w:p w14:paraId="481F4A55" w14:textId="77777777" w:rsidR="00CB1D3C" w:rsidRDefault="00CB1D3C"/>
        </w:tc>
        <w:tc>
          <w:tcPr>
            <w:tcW w:w="622" w:type="dxa"/>
          </w:tcPr>
          <w:p w14:paraId="73737378" w14:textId="77777777" w:rsidR="00CB1D3C" w:rsidRDefault="00CB1D3C"/>
        </w:tc>
        <w:tc>
          <w:tcPr>
            <w:tcW w:w="3934" w:type="dxa"/>
            <w:gridSpan w:val="2"/>
            <w:vAlign w:val="center"/>
          </w:tcPr>
          <w:p w14:paraId="2F21C592" w14:textId="77777777" w:rsidR="00CB1D3C" w:rsidRPr="00C45D7E" w:rsidRDefault="00000000" w:rsidP="00D8505D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3EBAE7CA6BB547AA831978C2FBB1035E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SKILLS</w:t>
                </w:r>
              </w:sdtContent>
            </w:sdt>
          </w:p>
        </w:tc>
      </w:tr>
      <w:tr w:rsidR="00025D23" w:rsidRPr="00B87E22" w14:paraId="2ECC44C0" w14:textId="77777777" w:rsidTr="003A66CD">
        <w:trPr>
          <w:trHeight w:val="2353"/>
        </w:trPr>
        <w:tc>
          <w:tcPr>
            <w:tcW w:w="4586" w:type="dxa"/>
            <w:tcBorders>
              <w:bottom w:val="single" w:sz="4" w:space="0" w:color="3A8C95" w:themeColor="accent5" w:themeShade="80"/>
            </w:tcBorders>
          </w:tcPr>
          <w:p w14:paraId="06886901" w14:textId="027B93B9" w:rsidR="00CB1D3C" w:rsidRPr="00162614" w:rsidRDefault="004E27B3" w:rsidP="00373FC8">
            <w:pPr>
              <w:pStyle w:val="Heading2"/>
            </w:pPr>
            <w:r>
              <w:t>AP Computer Science</w:t>
            </w:r>
          </w:p>
          <w:p w14:paraId="3A310116" w14:textId="0902E756" w:rsidR="00CB1D3C" w:rsidRPr="00162614" w:rsidRDefault="00AF1504" w:rsidP="00D8505D">
            <w:pPr>
              <w:pStyle w:val="Date"/>
            </w:pPr>
            <w:r>
              <w:t>202</w:t>
            </w:r>
            <w:r w:rsidR="004E27B3">
              <w:t>3</w:t>
            </w:r>
            <w:r>
              <w:t>-</w:t>
            </w:r>
            <w:r w:rsidR="004E27B3">
              <w:t>Present</w:t>
            </w:r>
          </w:p>
          <w:p w14:paraId="5241932B" w14:textId="77777777" w:rsidR="004B76C7" w:rsidRDefault="00275FF5" w:rsidP="00D8505D">
            <w:r>
              <w:t>E</w:t>
            </w:r>
            <w:r w:rsidR="004E27B3">
              <w:t xml:space="preserve">nrolled in AP Computer Science </w:t>
            </w:r>
          </w:p>
          <w:p w14:paraId="02945FA3" w14:textId="77777777" w:rsidR="004B76C7" w:rsidRDefault="004B76C7" w:rsidP="00D8505D">
            <w:r>
              <w:t>C</w:t>
            </w:r>
            <w:r w:rsidR="004E5AB1">
              <w:t>overing Java as the main language.</w:t>
            </w:r>
          </w:p>
          <w:p w14:paraId="05038BE7" w14:textId="112597B5" w:rsidR="00CB1D3C" w:rsidRPr="00162614" w:rsidRDefault="004E5AB1" w:rsidP="00D8505D">
            <w:r>
              <w:t>Strong grasp on</w:t>
            </w:r>
            <w:r w:rsidR="00053C50">
              <w:t xml:space="preserve"> fundamentals and logistics, able to quickly reassemble algorithms to fit needs of </w:t>
            </w:r>
            <w:r w:rsidR="000F584E">
              <w:t>the given project.</w:t>
            </w:r>
          </w:p>
        </w:tc>
        <w:tc>
          <w:tcPr>
            <w:tcW w:w="546" w:type="dxa"/>
          </w:tcPr>
          <w:p w14:paraId="741AC766" w14:textId="77777777" w:rsidR="00CB1D3C" w:rsidRDefault="00CB1D3C"/>
        </w:tc>
        <w:tc>
          <w:tcPr>
            <w:tcW w:w="622" w:type="dxa"/>
          </w:tcPr>
          <w:p w14:paraId="426093E2" w14:textId="77777777" w:rsidR="00CB1D3C" w:rsidRDefault="00CB1D3C"/>
        </w:tc>
        <w:tc>
          <w:tcPr>
            <w:tcW w:w="3934" w:type="dxa"/>
            <w:gridSpan w:val="2"/>
            <w:vMerge w:val="restart"/>
            <w:vAlign w:val="center"/>
          </w:tcPr>
          <w:p w14:paraId="497AC3D2" w14:textId="3122A459" w:rsidR="00FA785E" w:rsidRPr="0020337C" w:rsidRDefault="00FA785E" w:rsidP="00FA785E">
            <w:pPr>
              <w:pStyle w:val="ListBullet"/>
              <w:rPr>
                <w:sz w:val="24"/>
                <w:szCs w:val="16"/>
              </w:rPr>
            </w:pPr>
            <w:r w:rsidRPr="0020337C">
              <w:rPr>
                <w:sz w:val="24"/>
                <w:szCs w:val="16"/>
              </w:rPr>
              <w:t xml:space="preserve">Attention to </w:t>
            </w:r>
            <w:r w:rsidR="003C5456" w:rsidRPr="0020337C">
              <w:rPr>
                <w:sz w:val="24"/>
                <w:szCs w:val="16"/>
              </w:rPr>
              <w:t>Detail</w:t>
            </w:r>
          </w:p>
          <w:p w14:paraId="3D4B049B" w14:textId="0ADD51E4" w:rsidR="00D052F9" w:rsidRPr="0020337C" w:rsidRDefault="00DB25C7" w:rsidP="00FA785E">
            <w:pPr>
              <w:pStyle w:val="ListBullet"/>
              <w:rPr>
                <w:sz w:val="24"/>
                <w:szCs w:val="16"/>
              </w:rPr>
            </w:pPr>
            <w:r w:rsidRPr="0020337C">
              <w:rPr>
                <w:sz w:val="24"/>
                <w:szCs w:val="16"/>
              </w:rPr>
              <w:t>Flexible</w:t>
            </w:r>
          </w:p>
          <w:p w14:paraId="1AD493AD" w14:textId="6686377C" w:rsidR="005D5625" w:rsidRPr="0020337C" w:rsidRDefault="004E41BE" w:rsidP="005D5625">
            <w:pPr>
              <w:pStyle w:val="ListBullet"/>
              <w:rPr>
                <w:sz w:val="24"/>
                <w:szCs w:val="16"/>
              </w:rPr>
            </w:pPr>
            <w:r w:rsidRPr="0020337C">
              <w:rPr>
                <w:sz w:val="24"/>
                <w:szCs w:val="16"/>
              </w:rPr>
              <w:t>Team Management</w:t>
            </w:r>
          </w:p>
          <w:p w14:paraId="120EAC8E" w14:textId="474D516B" w:rsidR="00FA785E" w:rsidRPr="0020337C" w:rsidRDefault="00C84484" w:rsidP="00FA785E">
            <w:pPr>
              <w:pStyle w:val="ListBullet"/>
              <w:rPr>
                <w:sz w:val="24"/>
                <w:szCs w:val="16"/>
              </w:rPr>
            </w:pPr>
            <w:r w:rsidRPr="0020337C">
              <w:rPr>
                <w:sz w:val="24"/>
                <w:szCs w:val="16"/>
              </w:rPr>
              <w:t xml:space="preserve">Strong </w:t>
            </w:r>
            <w:r w:rsidR="00FA785E" w:rsidRPr="0020337C">
              <w:rPr>
                <w:sz w:val="24"/>
                <w:szCs w:val="16"/>
              </w:rPr>
              <w:t>Communication</w:t>
            </w:r>
            <w:r w:rsidRPr="0020337C">
              <w:rPr>
                <w:sz w:val="24"/>
                <w:szCs w:val="16"/>
              </w:rPr>
              <w:t xml:space="preserve"> and </w:t>
            </w:r>
            <w:r w:rsidR="003C5456" w:rsidRPr="0020337C">
              <w:rPr>
                <w:sz w:val="24"/>
                <w:szCs w:val="16"/>
              </w:rPr>
              <w:t>I</w:t>
            </w:r>
            <w:r w:rsidRPr="0020337C">
              <w:rPr>
                <w:sz w:val="24"/>
                <w:szCs w:val="16"/>
              </w:rPr>
              <w:t xml:space="preserve">nterpersonal </w:t>
            </w:r>
            <w:r w:rsidR="003C5456" w:rsidRPr="0020337C">
              <w:rPr>
                <w:sz w:val="24"/>
                <w:szCs w:val="16"/>
              </w:rPr>
              <w:t>S</w:t>
            </w:r>
            <w:r w:rsidRPr="0020337C">
              <w:rPr>
                <w:sz w:val="24"/>
                <w:szCs w:val="16"/>
              </w:rPr>
              <w:t>kills</w:t>
            </w:r>
          </w:p>
          <w:p w14:paraId="3727C63F" w14:textId="516B4C78" w:rsidR="00FA785E" w:rsidRPr="0020337C" w:rsidRDefault="00207248" w:rsidP="00FA785E">
            <w:pPr>
              <w:pStyle w:val="ListBullet"/>
              <w:rPr>
                <w:sz w:val="24"/>
                <w:szCs w:val="16"/>
              </w:rPr>
            </w:pPr>
            <w:r w:rsidRPr="0020337C">
              <w:rPr>
                <w:sz w:val="24"/>
                <w:szCs w:val="16"/>
              </w:rPr>
              <w:t xml:space="preserve">Experience </w:t>
            </w:r>
            <w:r w:rsidR="002E65E7" w:rsidRPr="0020337C">
              <w:rPr>
                <w:sz w:val="24"/>
                <w:szCs w:val="16"/>
              </w:rPr>
              <w:t>with Multiple Programming Languages</w:t>
            </w:r>
          </w:p>
          <w:p w14:paraId="6AB4A289" w14:textId="794AFF89" w:rsidR="00FA785E" w:rsidRPr="00373FC8" w:rsidRDefault="0020337C" w:rsidP="00FA785E">
            <w:pPr>
              <w:pStyle w:val="ListBullet"/>
            </w:pPr>
            <w:r w:rsidRPr="0020337C">
              <w:rPr>
                <w:sz w:val="24"/>
                <w:szCs w:val="16"/>
              </w:rPr>
              <w:t>Fully Bilingual (English, Spanish)</w:t>
            </w:r>
          </w:p>
        </w:tc>
      </w:tr>
      <w:tr w:rsidR="00373FC8" w:rsidRPr="00162614" w14:paraId="37507F25" w14:textId="77777777" w:rsidTr="003A66CD">
        <w:trPr>
          <w:trHeight w:val="907"/>
        </w:trPr>
        <w:tc>
          <w:tcPr>
            <w:tcW w:w="4586" w:type="dxa"/>
            <w:vMerge w:val="restart"/>
            <w:tcBorders>
              <w:top w:val="single" w:sz="4" w:space="0" w:color="3A8C95" w:themeColor="accent5" w:themeShade="80"/>
            </w:tcBorders>
          </w:tcPr>
          <w:p w14:paraId="6D765190" w14:textId="3F60EE77" w:rsidR="00CB1D3C" w:rsidRPr="00162614" w:rsidRDefault="004E27B3" w:rsidP="00C45D7E">
            <w:pPr>
              <w:pStyle w:val="Heading2"/>
            </w:pPr>
            <w:r>
              <w:t>Videogame Design</w:t>
            </w:r>
          </w:p>
          <w:p w14:paraId="6F23FD04" w14:textId="6816A583" w:rsidR="00C45D7E" w:rsidRPr="00162614" w:rsidRDefault="00AC7608" w:rsidP="00C45D7E">
            <w:pPr>
              <w:pStyle w:val="Date"/>
            </w:pPr>
            <w:r>
              <w:t>202</w:t>
            </w:r>
            <w:r w:rsidR="004E27B3">
              <w:t>1</w:t>
            </w:r>
            <w:r>
              <w:t>-</w:t>
            </w:r>
            <w:r w:rsidR="004E27B3">
              <w:t>2022</w:t>
            </w:r>
          </w:p>
          <w:p w14:paraId="7EB2C45E" w14:textId="77777777" w:rsidR="00FF5684" w:rsidRDefault="000F584E" w:rsidP="00C45D7E">
            <w:r>
              <w:t xml:space="preserve">Took videogame design course, covering C# as main programming language. </w:t>
            </w:r>
          </w:p>
          <w:p w14:paraId="52AE7E75" w14:textId="3C75650F" w:rsidR="00CB1D3C" w:rsidRDefault="00342537" w:rsidP="00C45D7E">
            <w:r>
              <w:t>Developed a strong understanding of most essential skills needed to implement code into a custom game on the Unity game engine from scratch</w:t>
            </w:r>
            <w:r w:rsidR="00C3494E">
              <w:t>.</w:t>
            </w:r>
          </w:p>
          <w:p w14:paraId="0B364006" w14:textId="77777777" w:rsidR="00CB1D3C" w:rsidRPr="00BB3142" w:rsidRDefault="00CB1D3C" w:rsidP="00073BF3">
            <w:pPr>
              <w:ind w:left="-113"/>
            </w:pPr>
          </w:p>
        </w:tc>
        <w:tc>
          <w:tcPr>
            <w:tcW w:w="546" w:type="dxa"/>
          </w:tcPr>
          <w:p w14:paraId="3B42E0C6" w14:textId="77777777" w:rsidR="00CB1D3C" w:rsidRDefault="00CB1D3C"/>
        </w:tc>
        <w:tc>
          <w:tcPr>
            <w:tcW w:w="622" w:type="dxa"/>
            <w:vMerge w:val="restart"/>
          </w:tcPr>
          <w:p w14:paraId="0FB5E76C" w14:textId="77777777" w:rsidR="00CB1D3C" w:rsidRDefault="00CB1D3C"/>
        </w:tc>
        <w:tc>
          <w:tcPr>
            <w:tcW w:w="3934" w:type="dxa"/>
            <w:gridSpan w:val="2"/>
            <w:vMerge/>
            <w:vAlign w:val="center"/>
          </w:tcPr>
          <w:p w14:paraId="507BC564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025D23" w:rsidRPr="00B87E22" w14:paraId="289CADE0" w14:textId="77777777" w:rsidTr="003A66CD">
        <w:trPr>
          <w:trHeight w:val="850"/>
        </w:trPr>
        <w:tc>
          <w:tcPr>
            <w:tcW w:w="4586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262A84E9" w14:textId="77777777" w:rsidR="00CB1D3C" w:rsidRDefault="00CB1D3C" w:rsidP="00BB3142">
            <w:pPr>
              <w:pStyle w:val="Heading3"/>
              <w:ind w:left="-113"/>
            </w:pPr>
          </w:p>
        </w:tc>
        <w:tc>
          <w:tcPr>
            <w:tcW w:w="546" w:type="dxa"/>
          </w:tcPr>
          <w:p w14:paraId="4839A9A6" w14:textId="77777777" w:rsidR="00CB1D3C" w:rsidRDefault="00CB1D3C"/>
        </w:tc>
        <w:tc>
          <w:tcPr>
            <w:tcW w:w="622" w:type="dxa"/>
            <w:vMerge/>
          </w:tcPr>
          <w:p w14:paraId="672E1853" w14:textId="77777777" w:rsidR="00CB1D3C" w:rsidRDefault="00CB1D3C"/>
        </w:tc>
        <w:tc>
          <w:tcPr>
            <w:tcW w:w="3934" w:type="dxa"/>
            <w:gridSpan w:val="2"/>
            <w:vAlign w:val="center"/>
          </w:tcPr>
          <w:p w14:paraId="6E680BE1" w14:textId="77777777" w:rsidR="00CB1D3C" w:rsidRPr="00C45D7E" w:rsidRDefault="00000000" w:rsidP="00C45D7E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509A947303D24E8891A9C26DB76A07D3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EDUCATION</w:t>
                </w:r>
              </w:sdtContent>
            </w:sdt>
          </w:p>
        </w:tc>
      </w:tr>
      <w:tr w:rsidR="00373FC8" w:rsidRPr="00162614" w14:paraId="563B00B2" w14:textId="77777777" w:rsidTr="003A66CD">
        <w:trPr>
          <w:trHeight w:val="1417"/>
        </w:trPr>
        <w:tc>
          <w:tcPr>
            <w:tcW w:w="4586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1DC73D06" w14:textId="1F2E54DB" w:rsidR="00CB1D3C" w:rsidRPr="00384853" w:rsidRDefault="0078247F" w:rsidP="00C45D7E">
            <w:pPr>
              <w:pStyle w:val="Heading2"/>
              <w:rPr>
                <w:rStyle w:val="Heading4Char"/>
                <w:b/>
                <w:iCs w:val="0"/>
                <w:color w:val="434343" w:themeColor="accent3"/>
              </w:rPr>
            </w:pPr>
            <w:r>
              <w:rPr>
                <w:rStyle w:val="Heading4Char"/>
                <w:b/>
                <w:iCs w:val="0"/>
                <w:color w:val="434343" w:themeColor="accent3"/>
              </w:rPr>
              <w:t>Extracurricular Activities</w:t>
            </w:r>
          </w:p>
          <w:p w14:paraId="7F7CD010" w14:textId="478AE59C" w:rsidR="00C45D7E" w:rsidRPr="00162614" w:rsidRDefault="00FD5CDD" w:rsidP="00C45D7E">
            <w:pPr>
              <w:pStyle w:val="Date"/>
            </w:pPr>
            <w:r>
              <w:t>All Time</w:t>
            </w:r>
          </w:p>
          <w:p w14:paraId="67C488F7" w14:textId="553DA05B" w:rsidR="00CB1D3C" w:rsidRDefault="003A6354" w:rsidP="00C45D7E">
            <w:r>
              <w:t xml:space="preserve">Play cello for Redmond High School string </w:t>
            </w:r>
            <w:r w:rsidR="00581128">
              <w:t>orchestra but</w:t>
            </w:r>
            <w:r w:rsidR="009B4F17">
              <w:t xml:space="preserve"> have been playing since </w:t>
            </w:r>
            <w:r w:rsidR="0083799F">
              <w:t>201</w:t>
            </w:r>
            <w:r w:rsidR="00581128">
              <w:t>5.</w:t>
            </w:r>
          </w:p>
          <w:p w14:paraId="38DF2ED9" w14:textId="2E58099A" w:rsidR="0020337C" w:rsidRDefault="00502773" w:rsidP="0020337C">
            <w:r>
              <w:t>Play r</w:t>
            </w:r>
            <w:r w:rsidR="00581128">
              <w:t xml:space="preserve">ecreational </w:t>
            </w:r>
            <w:r w:rsidR="009E6140">
              <w:t>s</w:t>
            </w:r>
            <w:r w:rsidR="00581128">
              <w:t>occer</w:t>
            </w:r>
            <w:r w:rsidR="009E6140">
              <w:t xml:space="preserve"> in warm seasons</w:t>
            </w:r>
            <w:r w:rsidR="0020337C">
              <w:t>, skiing in cold seasons</w:t>
            </w:r>
            <w:r w:rsidR="00EF7908">
              <w:t>.</w:t>
            </w:r>
          </w:p>
          <w:p w14:paraId="5EA57FA0" w14:textId="55FD75C3" w:rsidR="0020337C" w:rsidRPr="00BB3142" w:rsidRDefault="00866630" w:rsidP="0020337C">
            <w:r>
              <w:t>Built a desktop PC from scratch</w:t>
            </w:r>
            <w:r w:rsidR="00724CA3">
              <w:t xml:space="preserve"> at a very young age</w:t>
            </w:r>
            <w:r>
              <w:t>, both researching and assembling parts.</w:t>
            </w:r>
          </w:p>
          <w:p w14:paraId="7247018D" w14:textId="27D06EE7" w:rsidR="009E6140" w:rsidRPr="00BB3142" w:rsidRDefault="00724CA3" w:rsidP="00C45D7E">
            <w:r>
              <w:t>Designed games for fun</w:t>
            </w:r>
            <w:r w:rsidR="00E856B1">
              <w:t xml:space="preserve"> since</w:t>
            </w:r>
            <w:r w:rsidR="00443924">
              <w:t xml:space="preserve"> fourth grade</w:t>
            </w:r>
            <w:r>
              <w:t xml:space="preserve">, learning important skills using </w:t>
            </w:r>
            <w:r w:rsidR="00645BA5">
              <w:t>applications that are an important part of the Videogame industry.</w:t>
            </w:r>
          </w:p>
        </w:tc>
        <w:tc>
          <w:tcPr>
            <w:tcW w:w="546" w:type="dxa"/>
          </w:tcPr>
          <w:p w14:paraId="29137549" w14:textId="77777777" w:rsidR="00CB1D3C" w:rsidRDefault="00CB1D3C" w:rsidP="00443C70">
            <w:pPr>
              <w:spacing w:before="40"/>
            </w:pPr>
          </w:p>
        </w:tc>
        <w:tc>
          <w:tcPr>
            <w:tcW w:w="622" w:type="dxa"/>
            <w:vMerge w:val="restart"/>
          </w:tcPr>
          <w:p w14:paraId="6A873D1F" w14:textId="77777777" w:rsidR="00CB1D3C" w:rsidRDefault="00CB1D3C" w:rsidP="00443C70">
            <w:pPr>
              <w:spacing w:before="40"/>
            </w:pPr>
          </w:p>
        </w:tc>
        <w:tc>
          <w:tcPr>
            <w:tcW w:w="3934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6140B2AA" w14:textId="27FE237E" w:rsidR="00CB1D3C" w:rsidRPr="00162614" w:rsidRDefault="00FA785E" w:rsidP="00F50BC6">
            <w:pPr>
              <w:pStyle w:val="Heading2"/>
            </w:pPr>
            <w:r>
              <w:t>Redmond High School</w:t>
            </w:r>
          </w:p>
          <w:p w14:paraId="0A130CE3" w14:textId="6F1BD0F1" w:rsidR="00C45D7E" w:rsidRPr="00162614" w:rsidRDefault="00FA785E" w:rsidP="00F50BC6">
            <w:pPr>
              <w:pStyle w:val="Date"/>
            </w:pPr>
            <w:r>
              <w:t>2020-Present</w:t>
            </w:r>
          </w:p>
          <w:p w14:paraId="17E20DE0" w14:textId="2CABA78F" w:rsidR="00CB1D3C" w:rsidRPr="008A65BA" w:rsidRDefault="00675648" w:rsidP="00F50BC6">
            <w:r>
              <w:t>Plan on completing all four years of high school.</w:t>
            </w:r>
          </w:p>
        </w:tc>
      </w:tr>
      <w:tr w:rsidR="00373FC8" w:rsidRPr="00162614" w14:paraId="1C70F15E" w14:textId="77777777" w:rsidTr="003A66CD">
        <w:trPr>
          <w:trHeight w:val="1417"/>
        </w:trPr>
        <w:tc>
          <w:tcPr>
            <w:tcW w:w="4586" w:type="dxa"/>
            <w:vMerge/>
            <w:vAlign w:val="center"/>
          </w:tcPr>
          <w:p w14:paraId="3096A0F4" w14:textId="77777777" w:rsidR="00CB1D3C" w:rsidRDefault="00CB1D3C" w:rsidP="00BB3142">
            <w:pPr>
              <w:pStyle w:val="Heading3"/>
              <w:ind w:left="-113"/>
            </w:pPr>
          </w:p>
        </w:tc>
        <w:tc>
          <w:tcPr>
            <w:tcW w:w="546" w:type="dxa"/>
          </w:tcPr>
          <w:p w14:paraId="1DA986E3" w14:textId="77777777" w:rsidR="00CB1D3C" w:rsidRDefault="00CB1D3C"/>
        </w:tc>
        <w:tc>
          <w:tcPr>
            <w:tcW w:w="622" w:type="dxa"/>
            <w:vMerge/>
          </w:tcPr>
          <w:p w14:paraId="0BA86891" w14:textId="77777777" w:rsidR="00CB1D3C" w:rsidRDefault="00CB1D3C"/>
        </w:tc>
        <w:tc>
          <w:tcPr>
            <w:tcW w:w="3934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56C03BB2" w14:textId="415F2743" w:rsidR="00C45D7E" w:rsidRPr="00162614" w:rsidRDefault="004E197B" w:rsidP="00F50BC6">
            <w:pPr>
              <w:pStyle w:val="Heading2"/>
            </w:pPr>
            <w:r>
              <w:t xml:space="preserve">Washington </w:t>
            </w:r>
            <w:r w:rsidR="00DA45C8">
              <w:t>State Seal of Biliteracy</w:t>
            </w:r>
          </w:p>
          <w:p w14:paraId="27BEFE46" w14:textId="6F646B49" w:rsidR="00C45D7E" w:rsidRPr="00935402" w:rsidRDefault="00132A6C" w:rsidP="00935402">
            <w:pPr>
              <w:pStyle w:val="Date"/>
              <w:rPr>
                <w:rStyle w:val="DateChar"/>
                <w:caps/>
              </w:rPr>
            </w:pPr>
            <w:r>
              <w:rPr>
                <w:rStyle w:val="DateChar"/>
                <w:caps/>
              </w:rPr>
              <w:t>2020</w:t>
            </w:r>
          </w:p>
          <w:p w14:paraId="652D7867" w14:textId="4666C354" w:rsidR="00CB1D3C" w:rsidRPr="00162614" w:rsidRDefault="00132A6C" w:rsidP="00F50BC6">
            <w:r>
              <w:t>Marked Proficient in Spanish obtaining the maximum score.</w:t>
            </w:r>
          </w:p>
        </w:tc>
      </w:tr>
    </w:tbl>
    <w:p w14:paraId="33E876D8" w14:textId="77777777" w:rsidR="00535F87" w:rsidRPr="00BA3E51" w:rsidRDefault="00535F87" w:rsidP="001C6718"/>
    <w:sectPr w:rsidR="00535F87" w:rsidRPr="00BA3E51" w:rsidSect="00E03F4B">
      <w:headerReference w:type="default" r:id="rId15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6DB4E" w14:textId="77777777" w:rsidR="004C216A" w:rsidRDefault="004C216A" w:rsidP="00BA3E51">
      <w:pPr>
        <w:spacing w:line="240" w:lineRule="auto"/>
      </w:pPr>
      <w:r>
        <w:separator/>
      </w:r>
    </w:p>
  </w:endnote>
  <w:endnote w:type="continuationSeparator" w:id="0">
    <w:p w14:paraId="03A7024F" w14:textId="77777777" w:rsidR="004C216A" w:rsidRDefault="004C216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34A56" w14:textId="77777777" w:rsidR="004C216A" w:rsidRDefault="004C216A" w:rsidP="00BA3E51">
      <w:pPr>
        <w:spacing w:line="240" w:lineRule="auto"/>
      </w:pPr>
      <w:r>
        <w:separator/>
      </w:r>
    </w:p>
  </w:footnote>
  <w:footnote w:type="continuationSeparator" w:id="0">
    <w:p w14:paraId="3B91BB48" w14:textId="77777777" w:rsidR="004C216A" w:rsidRDefault="004C216A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DA367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14099B9E" wp14:editId="4FA3B54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3A674E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6DECBC" wp14:editId="521FCBE0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8E7AB2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28DD3993" wp14:editId="49F69724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213D49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141118A5" wp14:editId="6EEB403D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AEF171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520C5D3E" wp14:editId="3F6201BE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C92AAC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2DE9B748" wp14:editId="7A291627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FCA49B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1543BD92" wp14:editId="62CC56FD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69A744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543216A7" wp14:editId="209BF058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282E9E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 w16cid:durableId="1917855053">
    <w:abstractNumId w:val="6"/>
  </w:num>
  <w:num w:numId="2" w16cid:durableId="1374967476">
    <w:abstractNumId w:val="4"/>
  </w:num>
  <w:num w:numId="3" w16cid:durableId="146216338">
    <w:abstractNumId w:val="5"/>
  </w:num>
  <w:num w:numId="4" w16cid:durableId="53508658">
    <w:abstractNumId w:val="3"/>
  </w:num>
  <w:num w:numId="5" w16cid:durableId="978534260">
    <w:abstractNumId w:val="2"/>
  </w:num>
  <w:num w:numId="6" w16cid:durableId="1905527332">
    <w:abstractNumId w:val="1"/>
  </w:num>
  <w:num w:numId="7" w16cid:durableId="1167133929">
    <w:abstractNumId w:val="0"/>
  </w:num>
  <w:num w:numId="8" w16cid:durableId="751971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5E"/>
    <w:rsid w:val="00004B47"/>
    <w:rsid w:val="00025D23"/>
    <w:rsid w:val="000407F5"/>
    <w:rsid w:val="00041F8A"/>
    <w:rsid w:val="00045F2E"/>
    <w:rsid w:val="00053C50"/>
    <w:rsid w:val="00055BBC"/>
    <w:rsid w:val="0007308A"/>
    <w:rsid w:val="00073BF3"/>
    <w:rsid w:val="00081B51"/>
    <w:rsid w:val="000D3891"/>
    <w:rsid w:val="000F3FE2"/>
    <w:rsid w:val="000F584E"/>
    <w:rsid w:val="00132A6C"/>
    <w:rsid w:val="00140582"/>
    <w:rsid w:val="00160627"/>
    <w:rsid w:val="00162614"/>
    <w:rsid w:val="00177BCB"/>
    <w:rsid w:val="001A313A"/>
    <w:rsid w:val="001C6718"/>
    <w:rsid w:val="001D4F45"/>
    <w:rsid w:val="00200FC4"/>
    <w:rsid w:val="0020337C"/>
    <w:rsid w:val="00207248"/>
    <w:rsid w:val="00217454"/>
    <w:rsid w:val="002251C8"/>
    <w:rsid w:val="00245DCA"/>
    <w:rsid w:val="00275FF5"/>
    <w:rsid w:val="00293BB8"/>
    <w:rsid w:val="00293D0F"/>
    <w:rsid w:val="002A31BF"/>
    <w:rsid w:val="002A4A92"/>
    <w:rsid w:val="002D5478"/>
    <w:rsid w:val="002D5D5D"/>
    <w:rsid w:val="002E65E7"/>
    <w:rsid w:val="00303FCF"/>
    <w:rsid w:val="00342537"/>
    <w:rsid w:val="00364B5C"/>
    <w:rsid w:val="00373FC8"/>
    <w:rsid w:val="00384853"/>
    <w:rsid w:val="003A6354"/>
    <w:rsid w:val="003A66CD"/>
    <w:rsid w:val="003B3A48"/>
    <w:rsid w:val="003C5242"/>
    <w:rsid w:val="003C5456"/>
    <w:rsid w:val="003E7783"/>
    <w:rsid w:val="00442A0E"/>
    <w:rsid w:val="00443924"/>
    <w:rsid w:val="00443C70"/>
    <w:rsid w:val="004B419A"/>
    <w:rsid w:val="004B76C7"/>
    <w:rsid w:val="004C216A"/>
    <w:rsid w:val="004E197B"/>
    <w:rsid w:val="004E27B3"/>
    <w:rsid w:val="004E41BE"/>
    <w:rsid w:val="004E5AB1"/>
    <w:rsid w:val="004E6AB2"/>
    <w:rsid w:val="0050174F"/>
    <w:rsid w:val="00502773"/>
    <w:rsid w:val="00532461"/>
    <w:rsid w:val="00535F87"/>
    <w:rsid w:val="0054125A"/>
    <w:rsid w:val="00564622"/>
    <w:rsid w:val="00581128"/>
    <w:rsid w:val="005B3227"/>
    <w:rsid w:val="005D1942"/>
    <w:rsid w:val="005D5625"/>
    <w:rsid w:val="005E0657"/>
    <w:rsid w:val="00645BA5"/>
    <w:rsid w:val="006755BF"/>
    <w:rsid w:val="00675648"/>
    <w:rsid w:val="00686DA5"/>
    <w:rsid w:val="006B6C43"/>
    <w:rsid w:val="006C0673"/>
    <w:rsid w:val="006C75D7"/>
    <w:rsid w:val="00705586"/>
    <w:rsid w:val="00710B33"/>
    <w:rsid w:val="0072042E"/>
    <w:rsid w:val="00724CA3"/>
    <w:rsid w:val="007266E4"/>
    <w:rsid w:val="00747832"/>
    <w:rsid w:val="007631C9"/>
    <w:rsid w:val="00780C57"/>
    <w:rsid w:val="0078247F"/>
    <w:rsid w:val="00786F9C"/>
    <w:rsid w:val="007A3C8E"/>
    <w:rsid w:val="007C5C66"/>
    <w:rsid w:val="007E5AAA"/>
    <w:rsid w:val="007E6083"/>
    <w:rsid w:val="007F480A"/>
    <w:rsid w:val="007F49B7"/>
    <w:rsid w:val="0081316C"/>
    <w:rsid w:val="0083799F"/>
    <w:rsid w:val="0084571F"/>
    <w:rsid w:val="00855181"/>
    <w:rsid w:val="008643BF"/>
    <w:rsid w:val="008665FB"/>
    <w:rsid w:val="00866630"/>
    <w:rsid w:val="008704CD"/>
    <w:rsid w:val="00893796"/>
    <w:rsid w:val="008A362E"/>
    <w:rsid w:val="008A65BA"/>
    <w:rsid w:val="008B1112"/>
    <w:rsid w:val="008D4A99"/>
    <w:rsid w:val="008F2A87"/>
    <w:rsid w:val="00914419"/>
    <w:rsid w:val="00935402"/>
    <w:rsid w:val="00962E61"/>
    <w:rsid w:val="00964A83"/>
    <w:rsid w:val="00976E5A"/>
    <w:rsid w:val="00977D8C"/>
    <w:rsid w:val="0098017F"/>
    <w:rsid w:val="00986331"/>
    <w:rsid w:val="009B4F17"/>
    <w:rsid w:val="009C7105"/>
    <w:rsid w:val="009E3575"/>
    <w:rsid w:val="009E6140"/>
    <w:rsid w:val="00A01A1C"/>
    <w:rsid w:val="00A91E67"/>
    <w:rsid w:val="00AA13AE"/>
    <w:rsid w:val="00AA164E"/>
    <w:rsid w:val="00AB7132"/>
    <w:rsid w:val="00AB7FE5"/>
    <w:rsid w:val="00AC1E5A"/>
    <w:rsid w:val="00AC7608"/>
    <w:rsid w:val="00AF1504"/>
    <w:rsid w:val="00B87E22"/>
    <w:rsid w:val="00BA2D2C"/>
    <w:rsid w:val="00BA3E51"/>
    <w:rsid w:val="00BB3142"/>
    <w:rsid w:val="00C155FC"/>
    <w:rsid w:val="00C21FA5"/>
    <w:rsid w:val="00C3494E"/>
    <w:rsid w:val="00C45D7E"/>
    <w:rsid w:val="00C74C82"/>
    <w:rsid w:val="00C74F59"/>
    <w:rsid w:val="00C84484"/>
    <w:rsid w:val="00CA3612"/>
    <w:rsid w:val="00CB1D3C"/>
    <w:rsid w:val="00D052F9"/>
    <w:rsid w:val="00D666BB"/>
    <w:rsid w:val="00D8505D"/>
    <w:rsid w:val="00D8689B"/>
    <w:rsid w:val="00DA45C8"/>
    <w:rsid w:val="00DB25C7"/>
    <w:rsid w:val="00DC5542"/>
    <w:rsid w:val="00DD52D7"/>
    <w:rsid w:val="00E03F4B"/>
    <w:rsid w:val="00E04462"/>
    <w:rsid w:val="00E156AA"/>
    <w:rsid w:val="00E20245"/>
    <w:rsid w:val="00E26869"/>
    <w:rsid w:val="00E270D1"/>
    <w:rsid w:val="00E35010"/>
    <w:rsid w:val="00E4379F"/>
    <w:rsid w:val="00E80C1C"/>
    <w:rsid w:val="00E84964"/>
    <w:rsid w:val="00E856B1"/>
    <w:rsid w:val="00EA0042"/>
    <w:rsid w:val="00EF639B"/>
    <w:rsid w:val="00EF7908"/>
    <w:rsid w:val="00F277DC"/>
    <w:rsid w:val="00F50BC6"/>
    <w:rsid w:val="00F908C3"/>
    <w:rsid w:val="00FA196E"/>
    <w:rsid w:val="00FA785E"/>
    <w:rsid w:val="00FB4B1E"/>
    <w:rsid w:val="00FB6AAB"/>
    <w:rsid w:val="00FD3608"/>
    <w:rsid w:val="00FD5CDD"/>
    <w:rsid w:val="00FE2094"/>
    <w:rsid w:val="00FE76BF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0ACED"/>
  <w15:chartTrackingRefBased/>
  <w15:docId w15:val="{95A5ED7B-2226-4277-904B-25D646C8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nicholas.cruz@outloo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ncruz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B6ABB833CF4CCEB46D59A6B77B7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05777-86E6-4A42-96E3-1B8026212C08}"/>
      </w:docPartPr>
      <w:docPartBody>
        <w:p w:rsidR="00A760A3" w:rsidRDefault="00EF5A59">
          <w:pPr>
            <w:pStyle w:val="53B6ABB833CF4CCEB46D59A6B77B7CFA"/>
          </w:pPr>
          <w:r w:rsidRPr="00C45D7E">
            <w:t>PROFILE</w:t>
          </w:r>
        </w:p>
      </w:docPartBody>
    </w:docPart>
    <w:docPart>
      <w:docPartPr>
        <w:name w:val="17490B12042548969312F0E51698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7653C-431B-44AD-8FD1-425FDA1C06F6}"/>
      </w:docPartPr>
      <w:docPartBody>
        <w:p w:rsidR="00A760A3" w:rsidRDefault="00EF5A59">
          <w:pPr>
            <w:pStyle w:val="17490B12042548969312F0E51698DBE3"/>
          </w:pPr>
          <w:r w:rsidRPr="00162614">
            <w:t>CONTACT</w:t>
          </w:r>
        </w:p>
      </w:docPartBody>
    </w:docPart>
    <w:docPart>
      <w:docPartPr>
        <w:name w:val="74A3604B83524FB5BF7CF7E9E9FFF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A4ECA-F25E-44C3-A217-13137000C93D}"/>
      </w:docPartPr>
      <w:docPartBody>
        <w:p w:rsidR="00A760A3" w:rsidRDefault="00EF5A59">
          <w:pPr>
            <w:pStyle w:val="74A3604B83524FB5BF7CF7E9E9FFFD82"/>
          </w:pPr>
          <w:r>
            <w:t>EXPERIENCE</w:t>
          </w:r>
        </w:p>
      </w:docPartBody>
    </w:docPart>
    <w:docPart>
      <w:docPartPr>
        <w:name w:val="3EBAE7CA6BB547AA831978C2FBB10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1DCD8-6F41-47C8-982A-6378D5B7A4F5}"/>
      </w:docPartPr>
      <w:docPartBody>
        <w:p w:rsidR="00A760A3" w:rsidRDefault="00EF5A59">
          <w:pPr>
            <w:pStyle w:val="3EBAE7CA6BB547AA831978C2FBB1035E"/>
          </w:pPr>
          <w:r w:rsidRPr="00162614">
            <w:t>SKILLS</w:t>
          </w:r>
        </w:p>
      </w:docPartBody>
    </w:docPart>
    <w:docPart>
      <w:docPartPr>
        <w:name w:val="509A947303D24E8891A9C26DB76A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A5F3D-4086-474C-A403-7FEAFC15C7E9}"/>
      </w:docPartPr>
      <w:docPartBody>
        <w:p w:rsidR="00A760A3" w:rsidRDefault="00EF5A59">
          <w:pPr>
            <w:pStyle w:val="509A947303D24E8891A9C26DB76A07D3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8E8E8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412244599">
    <w:abstractNumId w:val="0"/>
  </w:num>
  <w:num w:numId="2" w16cid:durableId="1480926117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A3"/>
    <w:rsid w:val="0006159A"/>
    <w:rsid w:val="001842C6"/>
    <w:rsid w:val="00A760A3"/>
    <w:rsid w:val="00BD5A28"/>
    <w:rsid w:val="00C41605"/>
    <w:rsid w:val="00D82268"/>
    <w:rsid w:val="00EF5A59"/>
    <w:rsid w:val="00F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kern w:val="0"/>
      <w:sz w:val="28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A02B93" w:themeColor="accent5"/>
      <w:kern w:val="0"/>
      <w:sz w:val="28"/>
      <w:szCs w:val="1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kern w:val="0"/>
      <w:sz w:val="28"/>
      <w:szCs w:val="24"/>
      <w14:ligatures w14:val="none"/>
    </w:rPr>
  </w:style>
  <w:style w:type="paragraph" w:customStyle="1" w:styleId="53B6ABB833CF4CCEB46D59A6B77B7CFA">
    <w:name w:val="53B6ABB833CF4CCEB46D59A6B77B7CFA"/>
  </w:style>
  <w:style w:type="paragraph" w:customStyle="1" w:styleId="17490B12042548969312F0E51698DBE3">
    <w:name w:val="17490B12042548969312F0E51698DBE3"/>
  </w:style>
  <w:style w:type="paragraph" w:customStyle="1" w:styleId="74A3604B83524FB5BF7CF7E9E9FFFD82">
    <w:name w:val="74A3604B83524FB5BF7CF7E9E9FFFD82"/>
  </w:style>
  <w:style w:type="paragraph" w:customStyle="1" w:styleId="3EBAE7CA6BB547AA831978C2FBB1035E">
    <w:name w:val="3EBAE7CA6BB547AA831978C2FBB1035E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156082" w:themeColor="accent1"/>
      <w:kern w:val="0"/>
      <w:sz w:val="28"/>
      <w:szCs w:val="18"/>
      <w14:ligatures w14:val="none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0E2841" w:themeColor="text2"/>
      <w:kern w:val="0"/>
      <w:sz w:val="18"/>
      <w:szCs w:val="18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0E2841" w:themeColor="text2"/>
      <w:kern w:val="0"/>
      <w:sz w:val="18"/>
      <w:szCs w:val="18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0E2841" w:themeColor="text2"/>
      <w:kern w:val="0"/>
      <w:sz w:val="18"/>
      <w:szCs w:val="18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0E2841" w:themeColor="text2"/>
      <w:kern w:val="0"/>
      <w:sz w:val="18"/>
      <w:szCs w:val="1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02B93" w:themeColor="accent5"/>
      <w:kern w:val="0"/>
      <w:sz w:val="28"/>
      <w:szCs w:val="18"/>
      <w14:ligatures w14:val="none"/>
    </w:rPr>
  </w:style>
  <w:style w:type="paragraph" w:customStyle="1" w:styleId="509A947303D24E8891A9C26DB76A07D3">
    <w:name w:val="509A947303D24E8891A9C26DB76A07D3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156082" w:themeColor="accent1"/>
      <w:kern w:val="0"/>
      <w:sz w:val="18"/>
      <w:szCs w:val="18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156082" w:themeColor="accent1"/>
      <w:kern w:val="0"/>
      <w:sz w:val="18"/>
      <w:szCs w:val="18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Nicholas Cruz</cp:lastModifiedBy>
  <cp:revision>2</cp:revision>
  <dcterms:created xsi:type="dcterms:W3CDTF">2023-12-12T03:07:00Z</dcterms:created>
  <dcterms:modified xsi:type="dcterms:W3CDTF">2024-09-06T21:49:00Z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